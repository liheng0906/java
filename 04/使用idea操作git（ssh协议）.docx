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使用idea操作git（ssh协议）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/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我们发现，使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用IDEA上的git功能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当使用ssh协议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出现了可以commit但无法push和pull的问题，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经过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测试发现原因是Could not read from remsitory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直接翻译是 “远程仓库无法读取”。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drawing>
          <wp:inline distT="0" distB="0" distL="114300" distR="114300">
            <wp:extent cx="6276975" cy="52959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为什么会无法读取呢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？（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ssh权限问题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1、无法链接服务器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　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可是，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确认是可以连上服务器的。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保证连接github服务器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IDEA中git集成中使用的ssh方式问题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在网上看到，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在Settings-&gt;Version Control-&gt;Git中，将SSH executable设置为Native即可，如图，红色方框中是要修改的地方。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drawing>
          <wp:inline distT="0" distB="0" distL="114300" distR="114300">
            <wp:extent cx="7000875" cy="6419850"/>
            <wp:effectExtent l="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在解决问题的过程中看到stackoverflow中是让更改“SSH executable” 方式为 Native，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但仅仅这样是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无效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。。。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3、无法通过SSH的链接验证。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　　所以可以通过创建ssh key 并将产生的id_rsa.pub的内容加到git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hu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b的后台就可以解决问题了。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　　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.产生key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在这个过程 中，可以添加“你的github账号名”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ssh-keygen -t rsa 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-C "你的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  <w:lang w:val="en-US" w:eastAsia="zh-CN"/>
        </w:rPr>
        <w:t>github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帐号名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  <w:lang w:val="en-US" w:eastAsia="zh-CN"/>
        </w:rPr>
        <w:t>或者邮箱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EECE1" w:themeFill="background2"/>
        <w:spacing w:beforeLines="0" w:afterLines="0"/>
        <w:ind w:firstLine="420" w:firstLineChars="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输入：ssh-keygen -t rsa -C "</w:t>
      </w:r>
      <w:r>
        <w:rPr>
          <w:rFonts w:hint="eastAsia" w:ascii="Arial" w:hAnsi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ly@itcast.cn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jc w:val="left"/>
        <w:rPr>
          <w:rFonts w:hint="default"/>
        </w:rPr>
      </w:pPr>
      <w:r>
        <w:drawing>
          <wp:inline distT="0" distB="0" distL="114300" distR="114300">
            <wp:extent cx="613410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　　生成过程采用默认方式，直接按enter键到生成id_rsa,id_rsa.pub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80"/>
        <w:jc w:val="left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将生成的id_rsa.pub中的内容添加到相应的git服务器，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  <w:lang w:val="en-US" w:eastAsia="zh-CN"/>
        </w:rPr>
        <w:t>需要放置到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个人帐号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  <w:lang w:val="en-US" w:eastAsia="zh-CN"/>
        </w:rPr>
        <w:t>中的仓库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里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 w:firstLine="480"/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  <w:lang w:val="en-US" w:eastAsia="zh-CN"/>
        </w:rPr>
        <w:t>注意：这里需要重新生成key！！！！！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900" w:leftChars="0" w:right="0" w:rightChars="0" w:firstLine="0" w:firstLineChars="0"/>
        <w:jc w:val="left"/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.加k</w:t>
      </w:r>
      <w:r>
        <w:rPr>
          <w:rFonts w:hint="eastAsia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首先创建仓库mytest_ssh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7801610" cy="4189730"/>
            <wp:effectExtent l="0" t="0" r="889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01610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最后，对mytest_ssh进行可写操作，并添加公钥的key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在mytest_ssh仓库中选择settings，添加add deploy key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7800975" cy="31718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：添加公钥的key</w:t>
      </w: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：勾选允许可写操作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7807325" cy="4039870"/>
            <wp:effectExtent l="0" t="0" r="317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7325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添加完成：</w:t>
      </w:r>
    </w:p>
    <w:p>
      <w:r>
        <w:drawing>
          <wp:inline distT="0" distB="0" distL="114300" distR="114300">
            <wp:extent cx="7798435" cy="3257550"/>
            <wp:effectExtent l="0" t="0" r="1206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843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kern w:val="0"/>
          <w:sz w:val="24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2"/>
          <w:lang w:val="en-US" w:eastAsia="zh-CN" w:bidi="ar"/>
        </w:rPr>
        <w:t>如果报错说，当前key已经存在，需要删除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804150" cy="2659380"/>
            <wp:effectExtent l="0" t="0" r="635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0415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push命令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创建git_day01_demo工程，测试push到远程仓库，即可：</w:t>
      </w:r>
    </w:p>
    <w:p>
      <w:r>
        <w:drawing>
          <wp:inline distT="0" distB="0" distL="114300" distR="114300">
            <wp:extent cx="7799705" cy="3456940"/>
            <wp:effectExtent l="0" t="0" r="1079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9970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</w:t>
      </w:r>
      <w:r>
        <w:rPr>
          <w:rFonts w:hint="eastAsia"/>
          <w:lang w:val="en-US" w:eastAsia="zh-CN"/>
        </w:rPr>
        <w:t>，在使用ieda进行SSH协议上传的时候，保证在.ssh文件中存在known_hosts文件，这样才可以进行交互，否则权限会依然不足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62700" cy="17907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可以使用：git bush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62625" cy="3038475"/>
            <wp:effectExtent l="0" t="0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选择VCS---&gt;Checkout from Version Control---&gt;GitHub</w:t>
      </w:r>
    </w:p>
    <w:p>
      <w:r>
        <w:drawing>
          <wp:inline distT="0" distB="0" distL="114300" distR="114300">
            <wp:extent cx="4466590" cy="4304665"/>
            <wp:effectExtent l="0" t="0" r="10160" b="635"/>
            <wp:docPr id="22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使用ssh协议。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67300" cy="175260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此处使用ssh形式的url，点击“test”按钮后显示连接成功。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10200" cy="135255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点击OK按钮后根据提示将远程仓库克隆下来，然后导入到idea中。</w:t>
      </w:r>
    </w:p>
    <w:p>
      <w:r>
        <w:drawing>
          <wp:inline distT="0" distB="0" distL="114300" distR="114300">
            <wp:extent cx="7804785" cy="1313180"/>
            <wp:effectExtent l="0" t="0" r="5715" b="127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0478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这里点击“No”，我们再使用idea导入目录下的项目即可。</w:t>
      </w:r>
    </w:p>
    <w:p>
      <w:r>
        <w:drawing>
          <wp:inline distT="0" distB="0" distL="114300" distR="114300">
            <wp:extent cx="5391150" cy="161925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使用idea--&gt;Open</w:t>
      </w:r>
    </w:p>
    <w:p>
      <w:r>
        <w:drawing>
          <wp:inline distT="0" distB="0" distL="114300" distR="114300">
            <wp:extent cx="4276725" cy="4791075"/>
            <wp:effectExtent l="0" t="0" r="952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查看idea</w:t>
      </w:r>
    </w:p>
    <w:p>
      <w:r>
        <w:drawing>
          <wp:inline distT="0" distB="0" distL="114300" distR="114300">
            <wp:extent cx="3609975" cy="3076575"/>
            <wp:effectExtent l="0" t="0" r="9525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</w:t>
      </w:r>
      <w:bookmarkStart w:id="0" w:name="_GoBack"/>
      <w:r>
        <w:rPr>
          <w:rFonts w:hint="eastAsia"/>
          <w:lang w:val="en-US" w:eastAsia="zh-CN"/>
        </w:rPr>
        <w:t>l命令</w:t>
      </w:r>
    </w:p>
    <w:bookmarkEnd w:id="0"/>
    <w:p>
      <w:r>
        <w:drawing>
          <wp:inline distT="0" distB="0" distL="114300" distR="114300">
            <wp:extent cx="7807325" cy="4458970"/>
            <wp:effectExtent l="0" t="0" r="3175" b="1778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07325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使用pull命令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10200" cy="4019550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4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5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3145D"/>
    <w:multiLevelType w:val="singleLevel"/>
    <w:tmpl w:val="D8A3145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35344F7"/>
    <w:multiLevelType w:val="singleLevel"/>
    <w:tmpl w:val="035344F7"/>
    <w:lvl w:ilvl="0" w:tentative="0">
      <w:start w:val="2"/>
      <w:numFmt w:val="decimal"/>
      <w:suff w:val="nothing"/>
      <w:lvlText w:val="（%1）"/>
      <w:lvlJc w:val="left"/>
      <w:pPr>
        <w:ind w:left="900" w:leftChars="0" w:firstLine="0" w:firstLineChars="0"/>
      </w:pPr>
    </w:lvl>
  </w:abstractNum>
  <w:abstractNum w:abstractNumId="2">
    <w:nsid w:val="339DD495"/>
    <w:multiLevelType w:val="singleLevel"/>
    <w:tmpl w:val="339DD49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306C9D"/>
    <w:rsid w:val="003369A9"/>
    <w:rsid w:val="003F7A41"/>
    <w:rsid w:val="00422752"/>
    <w:rsid w:val="0076464E"/>
    <w:rsid w:val="008276B4"/>
    <w:rsid w:val="00855538"/>
    <w:rsid w:val="00882AFC"/>
    <w:rsid w:val="00905217"/>
    <w:rsid w:val="009E2BC4"/>
    <w:rsid w:val="009E3D11"/>
    <w:rsid w:val="00AB551A"/>
    <w:rsid w:val="00AE06BC"/>
    <w:rsid w:val="00AF0EC4"/>
    <w:rsid w:val="00BD2571"/>
    <w:rsid w:val="00BF6184"/>
    <w:rsid w:val="00C061BD"/>
    <w:rsid w:val="00D4066A"/>
    <w:rsid w:val="00D752CA"/>
    <w:rsid w:val="00DE47E7"/>
    <w:rsid w:val="00E651FF"/>
    <w:rsid w:val="00EA6E88"/>
    <w:rsid w:val="00F17FFE"/>
    <w:rsid w:val="00FB0256"/>
    <w:rsid w:val="0142757D"/>
    <w:rsid w:val="019200C0"/>
    <w:rsid w:val="020B0EEF"/>
    <w:rsid w:val="02105598"/>
    <w:rsid w:val="021126D9"/>
    <w:rsid w:val="02161F52"/>
    <w:rsid w:val="021E1F81"/>
    <w:rsid w:val="02317029"/>
    <w:rsid w:val="02513DA6"/>
    <w:rsid w:val="02575A23"/>
    <w:rsid w:val="02663FD2"/>
    <w:rsid w:val="028401B1"/>
    <w:rsid w:val="02BA704E"/>
    <w:rsid w:val="02CE151C"/>
    <w:rsid w:val="02E71829"/>
    <w:rsid w:val="02FE39BE"/>
    <w:rsid w:val="03562A6E"/>
    <w:rsid w:val="03762989"/>
    <w:rsid w:val="03847EA3"/>
    <w:rsid w:val="038C547B"/>
    <w:rsid w:val="03F14A32"/>
    <w:rsid w:val="03F634FD"/>
    <w:rsid w:val="041162EE"/>
    <w:rsid w:val="04235CE9"/>
    <w:rsid w:val="042D3607"/>
    <w:rsid w:val="0471703E"/>
    <w:rsid w:val="04B60864"/>
    <w:rsid w:val="04EC49E7"/>
    <w:rsid w:val="04FB3E30"/>
    <w:rsid w:val="050D69AD"/>
    <w:rsid w:val="051266C0"/>
    <w:rsid w:val="053B6053"/>
    <w:rsid w:val="055422FE"/>
    <w:rsid w:val="05846028"/>
    <w:rsid w:val="05A60AA0"/>
    <w:rsid w:val="05C9722B"/>
    <w:rsid w:val="05D16727"/>
    <w:rsid w:val="05DD18CB"/>
    <w:rsid w:val="05E81DCC"/>
    <w:rsid w:val="061F2A80"/>
    <w:rsid w:val="062F2AF7"/>
    <w:rsid w:val="06390871"/>
    <w:rsid w:val="064E1777"/>
    <w:rsid w:val="06527D59"/>
    <w:rsid w:val="066D62BD"/>
    <w:rsid w:val="068B3A9D"/>
    <w:rsid w:val="068D1A60"/>
    <w:rsid w:val="06A164F4"/>
    <w:rsid w:val="06AA0864"/>
    <w:rsid w:val="06BF7222"/>
    <w:rsid w:val="06F4380E"/>
    <w:rsid w:val="073B211F"/>
    <w:rsid w:val="074C15F6"/>
    <w:rsid w:val="07586C8C"/>
    <w:rsid w:val="07793132"/>
    <w:rsid w:val="07871BDE"/>
    <w:rsid w:val="078960E7"/>
    <w:rsid w:val="07A54FFF"/>
    <w:rsid w:val="07D47B94"/>
    <w:rsid w:val="081A33B0"/>
    <w:rsid w:val="08241A58"/>
    <w:rsid w:val="082C0A28"/>
    <w:rsid w:val="083A2BF6"/>
    <w:rsid w:val="08683986"/>
    <w:rsid w:val="086F6C0B"/>
    <w:rsid w:val="08E233C0"/>
    <w:rsid w:val="090E40E0"/>
    <w:rsid w:val="09130082"/>
    <w:rsid w:val="092F6B7E"/>
    <w:rsid w:val="09434738"/>
    <w:rsid w:val="09521DF5"/>
    <w:rsid w:val="097C2544"/>
    <w:rsid w:val="098E33B0"/>
    <w:rsid w:val="099D5734"/>
    <w:rsid w:val="09C50801"/>
    <w:rsid w:val="09E74C36"/>
    <w:rsid w:val="09ED505B"/>
    <w:rsid w:val="0A253CAC"/>
    <w:rsid w:val="0A276164"/>
    <w:rsid w:val="0A5267F1"/>
    <w:rsid w:val="0A5B4A4C"/>
    <w:rsid w:val="0A614933"/>
    <w:rsid w:val="0A654BB6"/>
    <w:rsid w:val="0A9223F5"/>
    <w:rsid w:val="0AA41C93"/>
    <w:rsid w:val="0AAF20F2"/>
    <w:rsid w:val="0AC01E1F"/>
    <w:rsid w:val="0AF213B1"/>
    <w:rsid w:val="0B0639B7"/>
    <w:rsid w:val="0B557929"/>
    <w:rsid w:val="0B6944AB"/>
    <w:rsid w:val="0B705B97"/>
    <w:rsid w:val="0B724C28"/>
    <w:rsid w:val="0B7E0FC4"/>
    <w:rsid w:val="0B8125E3"/>
    <w:rsid w:val="0BB5065C"/>
    <w:rsid w:val="0BC87B11"/>
    <w:rsid w:val="0BCD380B"/>
    <w:rsid w:val="0BE71E5B"/>
    <w:rsid w:val="0BEB30EC"/>
    <w:rsid w:val="0C0401C5"/>
    <w:rsid w:val="0C4E2EA0"/>
    <w:rsid w:val="0C584FA3"/>
    <w:rsid w:val="0C6D2C1A"/>
    <w:rsid w:val="0C9033E4"/>
    <w:rsid w:val="0C914076"/>
    <w:rsid w:val="0CA54458"/>
    <w:rsid w:val="0CAC037D"/>
    <w:rsid w:val="0CCB200D"/>
    <w:rsid w:val="0CEA6EF8"/>
    <w:rsid w:val="0CF23A7A"/>
    <w:rsid w:val="0CF958D4"/>
    <w:rsid w:val="0D037289"/>
    <w:rsid w:val="0DA43151"/>
    <w:rsid w:val="0E032123"/>
    <w:rsid w:val="0E2830FB"/>
    <w:rsid w:val="0E5E0F63"/>
    <w:rsid w:val="0E842B29"/>
    <w:rsid w:val="0E894F4B"/>
    <w:rsid w:val="0EA95A99"/>
    <w:rsid w:val="0EEC17DF"/>
    <w:rsid w:val="0EEF6231"/>
    <w:rsid w:val="0EF14394"/>
    <w:rsid w:val="0F4D2A0D"/>
    <w:rsid w:val="0F552C05"/>
    <w:rsid w:val="0F725E64"/>
    <w:rsid w:val="0FEE4925"/>
    <w:rsid w:val="10113A35"/>
    <w:rsid w:val="103A4693"/>
    <w:rsid w:val="10860F04"/>
    <w:rsid w:val="10896723"/>
    <w:rsid w:val="10AB3073"/>
    <w:rsid w:val="10DE55F1"/>
    <w:rsid w:val="10EA37CA"/>
    <w:rsid w:val="10F73CB0"/>
    <w:rsid w:val="110D34D5"/>
    <w:rsid w:val="1160239D"/>
    <w:rsid w:val="11A440A3"/>
    <w:rsid w:val="11BF10B2"/>
    <w:rsid w:val="11C35440"/>
    <w:rsid w:val="11C659C7"/>
    <w:rsid w:val="124D310A"/>
    <w:rsid w:val="125E4185"/>
    <w:rsid w:val="12650C04"/>
    <w:rsid w:val="12D5090E"/>
    <w:rsid w:val="12D97587"/>
    <w:rsid w:val="12E27074"/>
    <w:rsid w:val="12F65D8F"/>
    <w:rsid w:val="12FF3E87"/>
    <w:rsid w:val="1323412B"/>
    <w:rsid w:val="13413D2C"/>
    <w:rsid w:val="13486661"/>
    <w:rsid w:val="134E58CD"/>
    <w:rsid w:val="135C3960"/>
    <w:rsid w:val="13950C73"/>
    <w:rsid w:val="13962BB9"/>
    <w:rsid w:val="139C57F3"/>
    <w:rsid w:val="13B85A51"/>
    <w:rsid w:val="13E707C4"/>
    <w:rsid w:val="13ED1C4A"/>
    <w:rsid w:val="13FB2B2B"/>
    <w:rsid w:val="14391454"/>
    <w:rsid w:val="144E6550"/>
    <w:rsid w:val="145618E5"/>
    <w:rsid w:val="145974A4"/>
    <w:rsid w:val="14660EB7"/>
    <w:rsid w:val="147258E3"/>
    <w:rsid w:val="1485142F"/>
    <w:rsid w:val="14A7551B"/>
    <w:rsid w:val="14BF4757"/>
    <w:rsid w:val="14E51B07"/>
    <w:rsid w:val="14E5227E"/>
    <w:rsid w:val="14FD1F12"/>
    <w:rsid w:val="1504257F"/>
    <w:rsid w:val="150C1F38"/>
    <w:rsid w:val="151F3472"/>
    <w:rsid w:val="159347BE"/>
    <w:rsid w:val="15B122EA"/>
    <w:rsid w:val="15E55D3D"/>
    <w:rsid w:val="15F062AF"/>
    <w:rsid w:val="16040136"/>
    <w:rsid w:val="161C2633"/>
    <w:rsid w:val="161E1811"/>
    <w:rsid w:val="16433AFF"/>
    <w:rsid w:val="1689164A"/>
    <w:rsid w:val="169159D8"/>
    <w:rsid w:val="1691630A"/>
    <w:rsid w:val="16924F1B"/>
    <w:rsid w:val="169C10FA"/>
    <w:rsid w:val="169F541E"/>
    <w:rsid w:val="16FD0C42"/>
    <w:rsid w:val="170F7EF0"/>
    <w:rsid w:val="17327869"/>
    <w:rsid w:val="173A2782"/>
    <w:rsid w:val="175B5A67"/>
    <w:rsid w:val="175D6C3D"/>
    <w:rsid w:val="17606372"/>
    <w:rsid w:val="17742D86"/>
    <w:rsid w:val="17794064"/>
    <w:rsid w:val="17802C70"/>
    <w:rsid w:val="17810C43"/>
    <w:rsid w:val="179538FA"/>
    <w:rsid w:val="17AA357E"/>
    <w:rsid w:val="17AD4591"/>
    <w:rsid w:val="17CA382B"/>
    <w:rsid w:val="17CE15A4"/>
    <w:rsid w:val="17DF09C1"/>
    <w:rsid w:val="1810452C"/>
    <w:rsid w:val="18164F16"/>
    <w:rsid w:val="181B2178"/>
    <w:rsid w:val="185148FA"/>
    <w:rsid w:val="18587227"/>
    <w:rsid w:val="18850B1B"/>
    <w:rsid w:val="18A23931"/>
    <w:rsid w:val="18AD2896"/>
    <w:rsid w:val="18B63D42"/>
    <w:rsid w:val="18C26864"/>
    <w:rsid w:val="18E32FAE"/>
    <w:rsid w:val="18E40C9E"/>
    <w:rsid w:val="18E41796"/>
    <w:rsid w:val="18EA4F0B"/>
    <w:rsid w:val="18FD3401"/>
    <w:rsid w:val="191D3A7C"/>
    <w:rsid w:val="19280479"/>
    <w:rsid w:val="195D0F9E"/>
    <w:rsid w:val="19776C30"/>
    <w:rsid w:val="197C2150"/>
    <w:rsid w:val="199548CC"/>
    <w:rsid w:val="19F22FE4"/>
    <w:rsid w:val="19F449F1"/>
    <w:rsid w:val="1A101D2A"/>
    <w:rsid w:val="1A3630B6"/>
    <w:rsid w:val="1A3A73B4"/>
    <w:rsid w:val="1A3D6744"/>
    <w:rsid w:val="1A803F3F"/>
    <w:rsid w:val="1A962B78"/>
    <w:rsid w:val="1ABB421F"/>
    <w:rsid w:val="1AC03517"/>
    <w:rsid w:val="1AC62778"/>
    <w:rsid w:val="1AD26424"/>
    <w:rsid w:val="1B165268"/>
    <w:rsid w:val="1B340E67"/>
    <w:rsid w:val="1B39451E"/>
    <w:rsid w:val="1B4E6F94"/>
    <w:rsid w:val="1B4F0C04"/>
    <w:rsid w:val="1B542F71"/>
    <w:rsid w:val="1B5F7196"/>
    <w:rsid w:val="1B6A248B"/>
    <w:rsid w:val="1B6B0A2F"/>
    <w:rsid w:val="1BB01B4D"/>
    <w:rsid w:val="1BBA345B"/>
    <w:rsid w:val="1BCC30AA"/>
    <w:rsid w:val="1BE704C0"/>
    <w:rsid w:val="1BF51DAC"/>
    <w:rsid w:val="1BFE473F"/>
    <w:rsid w:val="1C02375F"/>
    <w:rsid w:val="1C2B1D77"/>
    <w:rsid w:val="1C3E416F"/>
    <w:rsid w:val="1C684797"/>
    <w:rsid w:val="1C6D24FA"/>
    <w:rsid w:val="1C726ACC"/>
    <w:rsid w:val="1C7407E5"/>
    <w:rsid w:val="1C7E5F05"/>
    <w:rsid w:val="1C9B6EEF"/>
    <w:rsid w:val="1CAC5CA4"/>
    <w:rsid w:val="1CB13E65"/>
    <w:rsid w:val="1CB341F1"/>
    <w:rsid w:val="1CB93FF0"/>
    <w:rsid w:val="1CEE6B35"/>
    <w:rsid w:val="1D0566D2"/>
    <w:rsid w:val="1D0F7C60"/>
    <w:rsid w:val="1D20581E"/>
    <w:rsid w:val="1D2B0815"/>
    <w:rsid w:val="1D4B14C1"/>
    <w:rsid w:val="1DC32B49"/>
    <w:rsid w:val="1DE7790F"/>
    <w:rsid w:val="1DEE406A"/>
    <w:rsid w:val="1E013EC0"/>
    <w:rsid w:val="1E1B083E"/>
    <w:rsid w:val="1E266770"/>
    <w:rsid w:val="1E4D7487"/>
    <w:rsid w:val="1E8253DE"/>
    <w:rsid w:val="1E885635"/>
    <w:rsid w:val="1E9A2605"/>
    <w:rsid w:val="1EDD05F6"/>
    <w:rsid w:val="1F2670E7"/>
    <w:rsid w:val="1F2A16D3"/>
    <w:rsid w:val="1F327C29"/>
    <w:rsid w:val="1F3F6B31"/>
    <w:rsid w:val="1F4E2D6F"/>
    <w:rsid w:val="1F8135C2"/>
    <w:rsid w:val="1FA50EF1"/>
    <w:rsid w:val="1FC95496"/>
    <w:rsid w:val="1FF46689"/>
    <w:rsid w:val="1FF761FA"/>
    <w:rsid w:val="20017AF0"/>
    <w:rsid w:val="20054B4B"/>
    <w:rsid w:val="20425D92"/>
    <w:rsid w:val="206868A5"/>
    <w:rsid w:val="20AC5803"/>
    <w:rsid w:val="20D11046"/>
    <w:rsid w:val="20FC35A2"/>
    <w:rsid w:val="21150EB8"/>
    <w:rsid w:val="211B4535"/>
    <w:rsid w:val="21460D96"/>
    <w:rsid w:val="214A5745"/>
    <w:rsid w:val="21526873"/>
    <w:rsid w:val="21887445"/>
    <w:rsid w:val="21A30F09"/>
    <w:rsid w:val="21CF3D20"/>
    <w:rsid w:val="21D57240"/>
    <w:rsid w:val="223A09DB"/>
    <w:rsid w:val="22560B48"/>
    <w:rsid w:val="226972E5"/>
    <w:rsid w:val="226D4858"/>
    <w:rsid w:val="227041A8"/>
    <w:rsid w:val="22963AF8"/>
    <w:rsid w:val="22A314AD"/>
    <w:rsid w:val="22D91B78"/>
    <w:rsid w:val="23141519"/>
    <w:rsid w:val="23694003"/>
    <w:rsid w:val="236A0EB3"/>
    <w:rsid w:val="236C406E"/>
    <w:rsid w:val="23C65944"/>
    <w:rsid w:val="23CC1CBB"/>
    <w:rsid w:val="23CE18F2"/>
    <w:rsid w:val="23D204C7"/>
    <w:rsid w:val="24006CD5"/>
    <w:rsid w:val="241C491D"/>
    <w:rsid w:val="24200EE7"/>
    <w:rsid w:val="243E3214"/>
    <w:rsid w:val="246302C4"/>
    <w:rsid w:val="24927A8F"/>
    <w:rsid w:val="24972BC7"/>
    <w:rsid w:val="24A44B22"/>
    <w:rsid w:val="24BC27AE"/>
    <w:rsid w:val="24C14E73"/>
    <w:rsid w:val="24C9505C"/>
    <w:rsid w:val="24FB23C6"/>
    <w:rsid w:val="2508005F"/>
    <w:rsid w:val="250F6C20"/>
    <w:rsid w:val="252C47B0"/>
    <w:rsid w:val="252F05A2"/>
    <w:rsid w:val="254B3417"/>
    <w:rsid w:val="25527DFC"/>
    <w:rsid w:val="255B59E6"/>
    <w:rsid w:val="25734CB2"/>
    <w:rsid w:val="259874B7"/>
    <w:rsid w:val="25C463BD"/>
    <w:rsid w:val="25CB5650"/>
    <w:rsid w:val="26206ED7"/>
    <w:rsid w:val="264A7113"/>
    <w:rsid w:val="26AE0B76"/>
    <w:rsid w:val="26CD0F31"/>
    <w:rsid w:val="26F26E72"/>
    <w:rsid w:val="270B1434"/>
    <w:rsid w:val="2721340B"/>
    <w:rsid w:val="273F19F5"/>
    <w:rsid w:val="27521E9E"/>
    <w:rsid w:val="275426AA"/>
    <w:rsid w:val="276B4623"/>
    <w:rsid w:val="27771496"/>
    <w:rsid w:val="277F2475"/>
    <w:rsid w:val="278A1085"/>
    <w:rsid w:val="27A2591E"/>
    <w:rsid w:val="27AC74CF"/>
    <w:rsid w:val="27B11BB4"/>
    <w:rsid w:val="27DD44AD"/>
    <w:rsid w:val="27E418DD"/>
    <w:rsid w:val="27EA194C"/>
    <w:rsid w:val="285B5183"/>
    <w:rsid w:val="28707D57"/>
    <w:rsid w:val="287744B2"/>
    <w:rsid w:val="28B8157B"/>
    <w:rsid w:val="28CF3FFE"/>
    <w:rsid w:val="28D12E70"/>
    <w:rsid w:val="28D81173"/>
    <w:rsid w:val="28E7566F"/>
    <w:rsid w:val="28F07926"/>
    <w:rsid w:val="28F51535"/>
    <w:rsid w:val="28FA49B8"/>
    <w:rsid w:val="290D3283"/>
    <w:rsid w:val="29211CF3"/>
    <w:rsid w:val="293805A2"/>
    <w:rsid w:val="29534FF9"/>
    <w:rsid w:val="296431F5"/>
    <w:rsid w:val="298F0436"/>
    <w:rsid w:val="29940662"/>
    <w:rsid w:val="29980A13"/>
    <w:rsid w:val="29C23183"/>
    <w:rsid w:val="29F210CF"/>
    <w:rsid w:val="29F25D57"/>
    <w:rsid w:val="29F26B49"/>
    <w:rsid w:val="29F678F7"/>
    <w:rsid w:val="2A0970D2"/>
    <w:rsid w:val="2A0E3ECF"/>
    <w:rsid w:val="2A2366BB"/>
    <w:rsid w:val="2A2600AF"/>
    <w:rsid w:val="2A28380B"/>
    <w:rsid w:val="2A402F94"/>
    <w:rsid w:val="2A4A2B2B"/>
    <w:rsid w:val="2A4B43C8"/>
    <w:rsid w:val="2A4C68A1"/>
    <w:rsid w:val="2A5502E7"/>
    <w:rsid w:val="2A775E43"/>
    <w:rsid w:val="2A80595C"/>
    <w:rsid w:val="2AA11109"/>
    <w:rsid w:val="2ABC145B"/>
    <w:rsid w:val="2AE351E2"/>
    <w:rsid w:val="2AF37470"/>
    <w:rsid w:val="2AFA63B1"/>
    <w:rsid w:val="2B1326E7"/>
    <w:rsid w:val="2B396429"/>
    <w:rsid w:val="2B50254B"/>
    <w:rsid w:val="2BC33D7B"/>
    <w:rsid w:val="2BDC02F2"/>
    <w:rsid w:val="2BEE2DC8"/>
    <w:rsid w:val="2C534E4D"/>
    <w:rsid w:val="2C62521E"/>
    <w:rsid w:val="2C6528DC"/>
    <w:rsid w:val="2C6E63BB"/>
    <w:rsid w:val="2C722BC6"/>
    <w:rsid w:val="2C9A464D"/>
    <w:rsid w:val="2C9C4200"/>
    <w:rsid w:val="2CC10243"/>
    <w:rsid w:val="2CE041A9"/>
    <w:rsid w:val="2CEB3647"/>
    <w:rsid w:val="2CEE7332"/>
    <w:rsid w:val="2D0031AD"/>
    <w:rsid w:val="2D090E0A"/>
    <w:rsid w:val="2D0E6E75"/>
    <w:rsid w:val="2D111BD6"/>
    <w:rsid w:val="2D1A6EE9"/>
    <w:rsid w:val="2D2668F4"/>
    <w:rsid w:val="2D307922"/>
    <w:rsid w:val="2D4359CA"/>
    <w:rsid w:val="2D634C96"/>
    <w:rsid w:val="2D6B3B76"/>
    <w:rsid w:val="2D6F3957"/>
    <w:rsid w:val="2D723FB3"/>
    <w:rsid w:val="2D980D32"/>
    <w:rsid w:val="2DD2771D"/>
    <w:rsid w:val="2DED0A9F"/>
    <w:rsid w:val="2DF34D16"/>
    <w:rsid w:val="2E1215C0"/>
    <w:rsid w:val="2E2166DD"/>
    <w:rsid w:val="2E826A36"/>
    <w:rsid w:val="2E8A42D0"/>
    <w:rsid w:val="2EB064B0"/>
    <w:rsid w:val="2EB716CA"/>
    <w:rsid w:val="2ECE249E"/>
    <w:rsid w:val="2EE10F41"/>
    <w:rsid w:val="2EEC08A0"/>
    <w:rsid w:val="2EFA22E8"/>
    <w:rsid w:val="2F3818CB"/>
    <w:rsid w:val="2F3D0D0E"/>
    <w:rsid w:val="2F453FFD"/>
    <w:rsid w:val="2F580050"/>
    <w:rsid w:val="2F6F125E"/>
    <w:rsid w:val="2F8D74CA"/>
    <w:rsid w:val="2F9C08F5"/>
    <w:rsid w:val="2FBB5E13"/>
    <w:rsid w:val="2FBE1EA5"/>
    <w:rsid w:val="2FD00C37"/>
    <w:rsid w:val="2FD7730D"/>
    <w:rsid w:val="2FE4525A"/>
    <w:rsid w:val="2FF0748C"/>
    <w:rsid w:val="307B535A"/>
    <w:rsid w:val="309232D5"/>
    <w:rsid w:val="30AB37E4"/>
    <w:rsid w:val="30D331BB"/>
    <w:rsid w:val="30DF6600"/>
    <w:rsid w:val="30FF3FF6"/>
    <w:rsid w:val="31143616"/>
    <w:rsid w:val="311A04BB"/>
    <w:rsid w:val="312D2E9F"/>
    <w:rsid w:val="31401583"/>
    <w:rsid w:val="3153124B"/>
    <w:rsid w:val="318F03F3"/>
    <w:rsid w:val="31C33564"/>
    <w:rsid w:val="321A4DA1"/>
    <w:rsid w:val="324A6D6F"/>
    <w:rsid w:val="32593AEC"/>
    <w:rsid w:val="32797743"/>
    <w:rsid w:val="327E22DB"/>
    <w:rsid w:val="327E67E0"/>
    <w:rsid w:val="32870274"/>
    <w:rsid w:val="328A72F7"/>
    <w:rsid w:val="329D58A5"/>
    <w:rsid w:val="32CE3296"/>
    <w:rsid w:val="32EA760B"/>
    <w:rsid w:val="32EE6ED4"/>
    <w:rsid w:val="32FC4488"/>
    <w:rsid w:val="33720239"/>
    <w:rsid w:val="338E3B26"/>
    <w:rsid w:val="33922217"/>
    <w:rsid w:val="33AE0EB3"/>
    <w:rsid w:val="33B57F66"/>
    <w:rsid w:val="33B70E73"/>
    <w:rsid w:val="33B73BE6"/>
    <w:rsid w:val="33C424CF"/>
    <w:rsid w:val="33DB00FE"/>
    <w:rsid w:val="33E82C76"/>
    <w:rsid w:val="33FB74AA"/>
    <w:rsid w:val="34137B79"/>
    <w:rsid w:val="342441F3"/>
    <w:rsid w:val="342B6EF7"/>
    <w:rsid w:val="34322C75"/>
    <w:rsid w:val="345234D2"/>
    <w:rsid w:val="349329BD"/>
    <w:rsid w:val="34960A23"/>
    <w:rsid w:val="34976623"/>
    <w:rsid w:val="34A66515"/>
    <w:rsid w:val="34A700D1"/>
    <w:rsid w:val="34AD71FE"/>
    <w:rsid w:val="34BA19DF"/>
    <w:rsid w:val="34BE5021"/>
    <w:rsid w:val="34CF60E1"/>
    <w:rsid w:val="34DF1C8E"/>
    <w:rsid w:val="34EA6CD8"/>
    <w:rsid w:val="34F01E35"/>
    <w:rsid w:val="34F02AD6"/>
    <w:rsid w:val="35142B47"/>
    <w:rsid w:val="35227CBE"/>
    <w:rsid w:val="354D7AEC"/>
    <w:rsid w:val="3568499A"/>
    <w:rsid w:val="358632C2"/>
    <w:rsid w:val="35994494"/>
    <w:rsid w:val="35E945B0"/>
    <w:rsid w:val="35F66BCB"/>
    <w:rsid w:val="35FC61F2"/>
    <w:rsid w:val="360253C5"/>
    <w:rsid w:val="36130D04"/>
    <w:rsid w:val="361D3FAE"/>
    <w:rsid w:val="362B48D0"/>
    <w:rsid w:val="36303123"/>
    <w:rsid w:val="3636247B"/>
    <w:rsid w:val="3658333F"/>
    <w:rsid w:val="366031D5"/>
    <w:rsid w:val="366223E7"/>
    <w:rsid w:val="368B585C"/>
    <w:rsid w:val="36961909"/>
    <w:rsid w:val="36A260F2"/>
    <w:rsid w:val="37016AB1"/>
    <w:rsid w:val="372334B8"/>
    <w:rsid w:val="37476D8B"/>
    <w:rsid w:val="377139C8"/>
    <w:rsid w:val="3788550D"/>
    <w:rsid w:val="37A226D7"/>
    <w:rsid w:val="37B33133"/>
    <w:rsid w:val="38053A4A"/>
    <w:rsid w:val="380F06E9"/>
    <w:rsid w:val="38411119"/>
    <w:rsid w:val="3844168D"/>
    <w:rsid w:val="384B5BB5"/>
    <w:rsid w:val="385A2318"/>
    <w:rsid w:val="387325B5"/>
    <w:rsid w:val="388414B4"/>
    <w:rsid w:val="38BF15EA"/>
    <w:rsid w:val="38E759FC"/>
    <w:rsid w:val="391542EF"/>
    <w:rsid w:val="39264AD0"/>
    <w:rsid w:val="39294FC0"/>
    <w:rsid w:val="392B72D2"/>
    <w:rsid w:val="394C7731"/>
    <w:rsid w:val="3965049A"/>
    <w:rsid w:val="398505E6"/>
    <w:rsid w:val="398E50D9"/>
    <w:rsid w:val="3999428A"/>
    <w:rsid w:val="39C66CB2"/>
    <w:rsid w:val="39F47911"/>
    <w:rsid w:val="39FC3C28"/>
    <w:rsid w:val="3A0052D3"/>
    <w:rsid w:val="3A2616D2"/>
    <w:rsid w:val="3A27316F"/>
    <w:rsid w:val="3A317957"/>
    <w:rsid w:val="3A331513"/>
    <w:rsid w:val="3A38725A"/>
    <w:rsid w:val="3A642E55"/>
    <w:rsid w:val="3A6C0D8C"/>
    <w:rsid w:val="3A773BF0"/>
    <w:rsid w:val="3A774102"/>
    <w:rsid w:val="3A855DD5"/>
    <w:rsid w:val="3AA75A68"/>
    <w:rsid w:val="3AAC4E2F"/>
    <w:rsid w:val="3AD9170A"/>
    <w:rsid w:val="3AEB3957"/>
    <w:rsid w:val="3B003715"/>
    <w:rsid w:val="3B2D0C0E"/>
    <w:rsid w:val="3B5B5607"/>
    <w:rsid w:val="3B8B04EE"/>
    <w:rsid w:val="3B9F2528"/>
    <w:rsid w:val="3BDA0FC4"/>
    <w:rsid w:val="3C071366"/>
    <w:rsid w:val="3C2F53FB"/>
    <w:rsid w:val="3C3F061B"/>
    <w:rsid w:val="3C4062BA"/>
    <w:rsid w:val="3C4120F8"/>
    <w:rsid w:val="3C4E4CC1"/>
    <w:rsid w:val="3C531C1E"/>
    <w:rsid w:val="3C6F2FE6"/>
    <w:rsid w:val="3CA01CF0"/>
    <w:rsid w:val="3CAB1741"/>
    <w:rsid w:val="3CC77041"/>
    <w:rsid w:val="3CDC39E9"/>
    <w:rsid w:val="3CE00120"/>
    <w:rsid w:val="3CE224C0"/>
    <w:rsid w:val="3CF22DAB"/>
    <w:rsid w:val="3D060A9C"/>
    <w:rsid w:val="3D0A0402"/>
    <w:rsid w:val="3D321A11"/>
    <w:rsid w:val="3D701DA4"/>
    <w:rsid w:val="3D77429F"/>
    <w:rsid w:val="3D8A2AD3"/>
    <w:rsid w:val="3D96389E"/>
    <w:rsid w:val="3DB10CFB"/>
    <w:rsid w:val="3DB47C70"/>
    <w:rsid w:val="3DC65A43"/>
    <w:rsid w:val="3DF633C2"/>
    <w:rsid w:val="3E0649B6"/>
    <w:rsid w:val="3E091EAF"/>
    <w:rsid w:val="3E1B17E9"/>
    <w:rsid w:val="3E8D33B6"/>
    <w:rsid w:val="3E93564D"/>
    <w:rsid w:val="3EA36B3E"/>
    <w:rsid w:val="3EA93310"/>
    <w:rsid w:val="3EE36939"/>
    <w:rsid w:val="3EEE2BF7"/>
    <w:rsid w:val="3F050671"/>
    <w:rsid w:val="3F147D5B"/>
    <w:rsid w:val="3F16530A"/>
    <w:rsid w:val="3F2018CC"/>
    <w:rsid w:val="3F230EDC"/>
    <w:rsid w:val="3F43774C"/>
    <w:rsid w:val="3F4E0402"/>
    <w:rsid w:val="3F637A1E"/>
    <w:rsid w:val="3F6F333E"/>
    <w:rsid w:val="3F7B5D89"/>
    <w:rsid w:val="3F7C7E30"/>
    <w:rsid w:val="3F7E1758"/>
    <w:rsid w:val="3F8041F5"/>
    <w:rsid w:val="3F830F7C"/>
    <w:rsid w:val="3F8C7E62"/>
    <w:rsid w:val="3F9D3337"/>
    <w:rsid w:val="3FB0344E"/>
    <w:rsid w:val="3FB706E5"/>
    <w:rsid w:val="3FBF4488"/>
    <w:rsid w:val="3FD72F81"/>
    <w:rsid w:val="3FE5347E"/>
    <w:rsid w:val="402B23A7"/>
    <w:rsid w:val="402C7A35"/>
    <w:rsid w:val="404B613A"/>
    <w:rsid w:val="40544B00"/>
    <w:rsid w:val="4060765C"/>
    <w:rsid w:val="40725C75"/>
    <w:rsid w:val="40835F12"/>
    <w:rsid w:val="408C2CDF"/>
    <w:rsid w:val="40AD40DC"/>
    <w:rsid w:val="40BD0277"/>
    <w:rsid w:val="40C1426A"/>
    <w:rsid w:val="40CB36EF"/>
    <w:rsid w:val="412E684D"/>
    <w:rsid w:val="41355932"/>
    <w:rsid w:val="41456887"/>
    <w:rsid w:val="41717A4F"/>
    <w:rsid w:val="417605DD"/>
    <w:rsid w:val="417F61A4"/>
    <w:rsid w:val="419053B6"/>
    <w:rsid w:val="419A4DDA"/>
    <w:rsid w:val="419E29A9"/>
    <w:rsid w:val="41A10B50"/>
    <w:rsid w:val="41C6424E"/>
    <w:rsid w:val="41DF5F61"/>
    <w:rsid w:val="42021D69"/>
    <w:rsid w:val="420E68FD"/>
    <w:rsid w:val="421347B1"/>
    <w:rsid w:val="421E429E"/>
    <w:rsid w:val="42240981"/>
    <w:rsid w:val="42465DCE"/>
    <w:rsid w:val="424D596D"/>
    <w:rsid w:val="42664519"/>
    <w:rsid w:val="42815D74"/>
    <w:rsid w:val="429E4452"/>
    <w:rsid w:val="42A7433A"/>
    <w:rsid w:val="42B80ECC"/>
    <w:rsid w:val="42CE1ABE"/>
    <w:rsid w:val="42D95796"/>
    <w:rsid w:val="42E34BAD"/>
    <w:rsid w:val="42EE4A14"/>
    <w:rsid w:val="42F36969"/>
    <w:rsid w:val="42F9416C"/>
    <w:rsid w:val="42FE501D"/>
    <w:rsid w:val="434E6DC0"/>
    <w:rsid w:val="43645FC9"/>
    <w:rsid w:val="436536BA"/>
    <w:rsid w:val="436C09DC"/>
    <w:rsid w:val="437D75FC"/>
    <w:rsid w:val="43891D4D"/>
    <w:rsid w:val="438C59F2"/>
    <w:rsid w:val="438C69F2"/>
    <w:rsid w:val="43AB7EEE"/>
    <w:rsid w:val="43B72006"/>
    <w:rsid w:val="43C23F53"/>
    <w:rsid w:val="43F35D6A"/>
    <w:rsid w:val="44273331"/>
    <w:rsid w:val="44866D3E"/>
    <w:rsid w:val="44AF6D50"/>
    <w:rsid w:val="44D23EA8"/>
    <w:rsid w:val="44F92096"/>
    <w:rsid w:val="45126547"/>
    <w:rsid w:val="45393AB1"/>
    <w:rsid w:val="457C71A5"/>
    <w:rsid w:val="459F1FF3"/>
    <w:rsid w:val="45A0295A"/>
    <w:rsid w:val="45D042CC"/>
    <w:rsid w:val="45E1018B"/>
    <w:rsid w:val="45E6072A"/>
    <w:rsid w:val="45F049F4"/>
    <w:rsid w:val="45FA5706"/>
    <w:rsid w:val="461A7A4C"/>
    <w:rsid w:val="46503C08"/>
    <w:rsid w:val="465F6037"/>
    <w:rsid w:val="46667718"/>
    <w:rsid w:val="466F361F"/>
    <w:rsid w:val="4697040A"/>
    <w:rsid w:val="46A00827"/>
    <w:rsid w:val="47121246"/>
    <w:rsid w:val="471D25D6"/>
    <w:rsid w:val="47200DB3"/>
    <w:rsid w:val="474871CB"/>
    <w:rsid w:val="474F36E1"/>
    <w:rsid w:val="47507E0E"/>
    <w:rsid w:val="47507FC8"/>
    <w:rsid w:val="476A777A"/>
    <w:rsid w:val="477109CF"/>
    <w:rsid w:val="47857390"/>
    <w:rsid w:val="478A000F"/>
    <w:rsid w:val="478B7535"/>
    <w:rsid w:val="47DE2E64"/>
    <w:rsid w:val="47EB08C9"/>
    <w:rsid w:val="4801033C"/>
    <w:rsid w:val="481A0A2A"/>
    <w:rsid w:val="482D6011"/>
    <w:rsid w:val="483B559C"/>
    <w:rsid w:val="485E79B4"/>
    <w:rsid w:val="486400A5"/>
    <w:rsid w:val="48B23C1C"/>
    <w:rsid w:val="48EC6C41"/>
    <w:rsid w:val="48ED46B3"/>
    <w:rsid w:val="48FA4933"/>
    <w:rsid w:val="492D66A4"/>
    <w:rsid w:val="49333717"/>
    <w:rsid w:val="49541A98"/>
    <w:rsid w:val="495E6AC3"/>
    <w:rsid w:val="498725ED"/>
    <w:rsid w:val="49AA4D37"/>
    <w:rsid w:val="49B4548B"/>
    <w:rsid w:val="49BE57D6"/>
    <w:rsid w:val="49C71282"/>
    <w:rsid w:val="49CB6B0E"/>
    <w:rsid w:val="4A1E6AD3"/>
    <w:rsid w:val="4A1F379C"/>
    <w:rsid w:val="4A816415"/>
    <w:rsid w:val="4A8D28FF"/>
    <w:rsid w:val="4A901980"/>
    <w:rsid w:val="4AA65549"/>
    <w:rsid w:val="4ABC0302"/>
    <w:rsid w:val="4AE771AA"/>
    <w:rsid w:val="4B121B73"/>
    <w:rsid w:val="4B26729A"/>
    <w:rsid w:val="4B32026A"/>
    <w:rsid w:val="4B5947C8"/>
    <w:rsid w:val="4B783015"/>
    <w:rsid w:val="4BAA5923"/>
    <w:rsid w:val="4BB40C1F"/>
    <w:rsid w:val="4BBD34AF"/>
    <w:rsid w:val="4BC62235"/>
    <w:rsid w:val="4BC83BDD"/>
    <w:rsid w:val="4C021EAE"/>
    <w:rsid w:val="4C06458E"/>
    <w:rsid w:val="4C496BC5"/>
    <w:rsid w:val="4C5D4D1F"/>
    <w:rsid w:val="4C7F45BC"/>
    <w:rsid w:val="4C9A136D"/>
    <w:rsid w:val="4CBF3C99"/>
    <w:rsid w:val="4CC56236"/>
    <w:rsid w:val="4D28386C"/>
    <w:rsid w:val="4D4A3810"/>
    <w:rsid w:val="4D4C0305"/>
    <w:rsid w:val="4D6A0B4E"/>
    <w:rsid w:val="4D876CDD"/>
    <w:rsid w:val="4DB20A0B"/>
    <w:rsid w:val="4DE56E7D"/>
    <w:rsid w:val="4DEC0C7E"/>
    <w:rsid w:val="4E2A3ACC"/>
    <w:rsid w:val="4E32325F"/>
    <w:rsid w:val="4E4C4054"/>
    <w:rsid w:val="4E7C10A9"/>
    <w:rsid w:val="4E8706E4"/>
    <w:rsid w:val="4E9B077B"/>
    <w:rsid w:val="4EB07BF2"/>
    <w:rsid w:val="4EC96987"/>
    <w:rsid w:val="4EE25140"/>
    <w:rsid w:val="4EFC5151"/>
    <w:rsid w:val="4F0B5B7D"/>
    <w:rsid w:val="4F1549EC"/>
    <w:rsid w:val="4F407994"/>
    <w:rsid w:val="4F50438F"/>
    <w:rsid w:val="4FBF5C1D"/>
    <w:rsid w:val="50017C7E"/>
    <w:rsid w:val="50080C4A"/>
    <w:rsid w:val="501176F7"/>
    <w:rsid w:val="50265168"/>
    <w:rsid w:val="503827E0"/>
    <w:rsid w:val="504E03B2"/>
    <w:rsid w:val="5052632E"/>
    <w:rsid w:val="50536BED"/>
    <w:rsid w:val="506E168C"/>
    <w:rsid w:val="507465D6"/>
    <w:rsid w:val="508302B4"/>
    <w:rsid w:val="50A55F9B"/>
    <w:rsid w:val="50C55767"/>
    <w:rsid w:val="50E04CB6"/>
    <w:rsid w:val="50EB4B50"/>
    <w:rsid w:val="510959BC"/>
    <w:rsid w:val="51314971"/>
    <w:rsid w:val="51525B75"/>
    <w:rsid w:val="515C032C"/>
    <w:rsid w:val="51732A7E"/>
    <w:rsid w:val="51BC3D68"/>
    <w:rsid w:val="51BC78EE"/>
    <w:rsid w:val="51CE6FDC"/>
    <w:rsid w:val="51D70296"/>
    <w:rsid w:val="52030D88"/>
    <w:rsid w:val="521D5379"/>
    <w:rsid w:val="5269344E"/>
    <w:rsid w:val="52A8526F"/>
    <w:rsid w:val="52AA62AE"/>
    <w:rsid w:val="52C82783"/>
    <w:rsid w:val="52D60AC3"/>
    <w:rsid w:val="52DF6386"/>
    <w:rsid w:val="52E47E85"/>
    <w:rsid w:val="52F71EE1"/>
    <w:rsid w:val="532E2183"/>
    <w:rsid w:val="532F7E5B"/>
    <w:rsid w:val="535E2B67"/>
    <w:rsid w:val="536565BB"/>
    <w:rsid w:val="537B0B07"/>
    <w:rsid w:val="53924A0C"/>
    <w:rsid w:val="539420EA"/>
    <w:rsid w:val="539872EF"/>
    <w:rsid w:val="53B35A61"/>
    <w:rsid w:val="53BE3368"/>
    <w:rsid w:val="53C04CB6"/>
    <w:rsid w:val="53DD3527"/>
    <w:rsid w:val="53E07DEC"/>
    <w:rsid w:val="53FD31BB"/>
    <w:rsid w:val="541904A8"/>
    <w:rsid w:val="541D4210"/>
    <w:rsid w:val="542C2667"/>
    <w:rsid w:val="54393401"/>
    <w:rsid w:val="543B5580"/>
    <w:rsid w:val="545229FC"/>
    <w:rsid w:val="546D122C"/>
    <w:rsid w:val="54795D27"/>
    <w:rsid w:val="5483281F"/>
    <w:rsid w:val="549678C1"/>
    <w:rsid w:val="54DF4450"/>
    <w:rsid w:val="54F26DE2"/>
    <w:rsid w:val="54F54B00"/>
    <w:rsid w:val="54F70A51"/>
    <w:rsid w:val="550109E4"/>
    <w:rsid w:val="55042AD6"/>
    <w:rsid w:val="550B23B7"/>
    <w:rsid w:val="55372986"/>
    <w:rsid w:val="553C1758"/>
    <w:rsid w:val="553E3C0E"/>
    <w:rsid w:val="555304B1"/>
    <w:rsid w:val="557A60DF"/>
    <w:rsid w:val="55AF156A"/>
    <w:rsid w:val="55E8425A"/>
    <w:rsid w:val="55EE54B3"/>
    <w:rsid w:val="561C5FF8"/>
    <w:rsid w:val="563C5A53"/>
    <w:rsid w:val="565C737E"/>
    <w:rsid w:val="567F4895"/>
    <w:rsid w:val="56856E5C"/>
    <w:rsid w:val="56941C59"/>
    <w:rsid w:val="56A35F57"/>
    <w:rsid w:val="56A57971"/>
    <w:rsid w:val="56AA19C4"/>
    <w:rsid w:val="56AD46E5"/>
    <w:rsid w:val="56B03950"/>
    <w:rsid w:val="56DE6DC1"/>
    <w:rsid w:val="56F54708"/>
    <w:rsid w:val="571B774F"/>
    <w:rsid w:val="57212B53"/>
    <w:rsid w:val="573C7910"/>
    <w:rsid w:val="575F3ED1"/>
    <w:rsid w:val="57631ABF"/>
    <w:rsid w:val="57774D7B"/>
    <w:rsid w:val="577A4A00"/>
    <w:rsid w:val="57836BE0"/>
    <w:rsid w:val="57883BF7"/>
    <w:rsid w:val="57926680"/>
    <w:rsid w:val="57AE4F5E"/>
    <w:rsid w:val="57D30A0F"/>
    <w:rsid w:val="57FB5648"/>
    <w:rsid w:val="580E16A0"/>
    <w:rsid w:val="58190EA3"/>
    <w:rsid w:val="58205860"/>
    <w:rsid w:val="58237724"/>
    <w:rsid w:val="5826696F"/>
    <w:rsid w:val="582D6FD5"/>
    <w:rsid w:val="582F3418"/>
    <w:rsid w:val="58363061"/>
    <w:rsid w:val="58427666"/>
    <w:rsid w:val="58607160"/>
    <w:rsid w:val="586440CF"/>
    <w:rsid w:val="58683591"/>
    <w:rsid w:val="58802F47"/>
    <w:rsid w:val="58A3192A"/>
    <w:rsid w:val="58B246CA"/>
    <w:rsid w:val="58B33B98"/>
    <w:rsid w:val="58B84219"/>
    <w:rsid w:val="58BA4035"/>
    <w:rsid w:val="593C2933"/>
    <w:rsid w:val="5948633B"/>
    <w:rsid w:val="594916E7"/>
    <w:rsid w:val="596E4B00"/>
    <w:rsid w:val="5974233A"/>
    <w:rsid w:val="598111E5"/>
    <w:rsid w:val="59B349EC"/>
    <w:rsid w:val="59C23222"/>
    <w:rsid w:val="59C2570A"/>
    <w:rsid w:val="59F73CB6"/>
    <w:rsid w:val="59F7662E"/>
    <w:rsid w:val="5A0D725D"/>
    <w:rsid w:val="5A1F64A4"/>
    <w:rsid w:val="5A694961"/>
    <w:rsid w:val="5A765A83"/>
    <w:rsid w:val="5A7A454A"/>
    <w:rsid w:val="5A8912D5"/>
    <w:rsid w:val="5AA31454"/>
    <w:rsid w:val="5AE90899"/>
    <w:rsid w:val="5B105997"/>
    <w:rsid w:val="5B124ED8"/>
    <w:rsid w:val="5B194B4C"/>
    <w:rsid w:val="5B39429E"/>
    <w:rsid w:val="5B657342"/>
    <w:rsid w:val="5B6C40A6"/>
    <w:rsid w:val="5B6C7E3A"/>
    <w:rsid w:val="5B771BCA"/>
    <w:rsid w:val="5BB83EF1"/>
    <w:rsid w:val="5BD71E6A"/>
    <w:rsid w:val="5BFC6CF8"/>
    <w:rsid w:val="5C1A140F"/>
    <w:rsid w:val="5C2626D0"/>
    <w:rsid w:val="5C3F2BE3"/>
    <w:rsid w:val="5C4206F1"/>
    <w:rsid w:val="5C5E7744"/>
    <w:rsid w:val="5C930D93"/>
    <w:rsid w:val="5C9D65AD"/>
    <w:rsid w:val="5CBD4D69"/>
    <w:rsid w:val="5CC61778"/>
    <w:rsid w:val="5CDB10E4"/>
    <w:rsid w:val="5D015586"/>
    <w:rsid w:val="5D2D5134"/>
    <w:rsid w:val="5D3164D8"/>
    <w:rsid w:val="5D3C5514"/>
    <w:rsid w:val="5D693423"/>
    <w:rsid w:val="5D6D4B13"/>
    <w:rsid w:val="5D794F6A"/>
    <w:rsid w:val="5D926296"/>
    <w:rsid w:val="5D9F085E"/>
    <w:rsid w:val="5DA62C71"/>
    <w:rsid w:val="5DAC0949"/>
    <w:rsid w:val="5DD54DFF"/>
    <w:rsid w:val="5E0156F0"/>
    <w:rsid w:val="5E045DA7"/>
    <w:rsid w:val="5E341A86"/>
    <w:rsid w:val="5E3A0C98"/>
    <w:rsid w:val="5E4710F3"/>
    <w:rsid w:val="5E5B3F01"/>
    <w:rsid w:val="5E6D23E2"/>
    <w:rsid w:val="5E6F5793"/>
    <w:rsid w:val="5E7D7C0A"/>
    <w:rsid w:val="5E844D95"/>
    <w:rsid w:val="5E8C3BB5"/>
    <w:rsid w:val="5EC17F33"/>
    <w:rsid w:val="5EC27764"/>
    <w:rsid w:val="5ED35CA9"/>
    <w:rsid w:val="5EDE50EC"/>
    <w:rsid w:val="5EEB66DE"/>
    <w:rsid w:val="5EF7349E"/>
    <w:rsid w:val="5F1D3361"/>
    <w:rsid w:val="5F484FF8"/>
    <w:rsid w:val="5F626061"/>
    <w:rsid w:val="5F626A5A"/>
    <w:rsid w:val="5F687AE6"/>
    <w:rsid w:val="5F79520C"/>
    <w:rsid w:val="5F7B6614"/>
    <w:rsid w:val="5F9F7040"/>
    <w:rsid w:val="5FE75F23"/>
    <w:rsid w:val="600A28D9"/>
    <w:rsid w:val="6016659C"/>
    <w:rsid w:val="603826FC"/>
    <w:rsid w:val="603C72A0"/>
    <w:rsid w:val="60481DF2"/>
    <w:rsid w:val="606610B3"/>
    <w:rsid w:val="606C481E"/>
    <w:rsid w:val="606F4309"/>
    <w:rsid w:val="60825C6E"/>
    <w:rsid w:val="608636E3"/>
    <w:rsid w:val="609E23D1"/>
    <w:rsid w:val="60A94E84"/>
    <w:rsid w:val="60B54FDF"/>
    <w:rsid w:val="60C704AF"/>
    <w:rsid w:val="60E564E3"/>
    <w:rsid w:val="60F50ADD"/>
    <w:rsid w:val="60F855C0"/>
    <w:rsid w:val="610003C3"/>
    <w:rsid w:val="610A4381"/>
    <w:rsid w:val="614A50E4"/>
    <w:rsid w:val="61677A9C"/>
    <w:rsid w:val="61991D26"/>
    <w:rsid w:val="61C455EC"/>
    <w:rsid w:val="61C86CB3"/>
    <w:rsid w:val="61CF4ED6"/>
    <w:rsid w:val="61D033BB"/>
    <w:rsid w:val="61E968D5"/>
    <w:rsid w:val="620E42E6"/>
    <w:rsid w:val="62451D43"/>
    <w:rsid w:val="62463CEC"/>
    <w:rsid w:val="626A47F5"/>
    <w:rsid w:val="62784368"/>
    <w:rsid w:val="628B01D2"/>
    <w:rsid w:val="62AA0DEC"/>
    <w:rsid w:val="62BC2733"/>
    <w:rsid w:val="62C16FB0"/>
    <w:rsid w:val="62C51541"/>
    <w:rsid w:val="62E44812"/>
    <w:rsid w:val="62F61679"/>
    <w:rsid w:val="62FE489F"/>
    <w:rsid w:val="63114C29"/>
    <w:rsid w:val="63216FFB"/>
    <w:rsid w:val="635565FC"/>
    <w:rsid w:val="63775D62"/>
    <w:rsid w:val="6385710F"/>
    <w:rsid w:val="63943495"/>
    <w:rsid w:val="639C6E08"/>
    <w:rsid w:val="63D63D16"/>
    <w:rsid w:val="640A12D2"/>
    <w:rsid w:val="64155141"/>
    <w:rsid w:val="642352A5"/>
    <w:rsid w:val="64414FC6"/>
    <w:rsid w:val="64567592"/>
    <w:rsid w:val="6460385A"/>
    <w:rsid w:val="647D3F77"/>
    <w:rsid w:val="64AD1C56"/>
    <w:rsid w:val="64FF2F83"/>
    <w:rsid w:val="65110818"/>
    <w:rsid w:val="65151E76"/>
    <w:rsid w:val="6527134A"/>
    <w:rsid w:val="653B1B60"/>
    <w:rsid w:val="654E19BD"/>
    <w:rsid w:val="655B28EA"/>
    <w:rsid w:val="656F5A51"/>
    <w:rsid w:val="65736927"/>
    <w:rsid w:val="65A45C5A"/>
    <w:rsid w:val="65C37BD4"/>
    <w:rsid w:val="65E51DAC"/>
    <w:rsid w:val="65ED3DE5"/>
    <w:rsid w:val="660210F7"/>
    <w:rsid w:val="66045EE9"/>
    <w:rsid w:val="6635120C"/>
    <w:rsid w:val="664735C9"/>
    <w:rsid w:val="665D0526"/>
    <w:rsid w:val="66991B88"/>
    <w:rsid w:val="66A211D0"/>
    <w:rsid w:val="66A25532"/>
    <w:rsid w:val="66C05A2E"/>
    <w:rsid w:val="66DD2C4A"/>
    <w:rsid w:val="66EE1FA8"/>
    <w:rsid w:val="672567AE"/>
    <w:rsid w:val="67513360"/>
    <w:rsid w:val="67736AF8"/>
    <w:rsid w:val="677C4924"/>
    <w:rsid w:val="678B38CA"/>
    <w:rsid w:val="678C7176"/>
    <w:rsid w:val="67A247AA"/>
    <w:rsid w:val="67EA13A8"/>
    <w:rsid w:val="67FE178C"/>
    <w:rsid w:val="682D1785"/>
    <w:rsid w:val="684D0385"/>
    <w:rsid w:val="68852D61"/>
    <w:rsid w:val="68992E1A"/>
    <w:rsid w:val="689B440E"/>
    <w:rsid w:val="68B21334"/>
    <w:rsid w:val="68BA71D4"/>
    <w:rsid w:val="68D30417"/>
    <w:rsid w:val="68D822B4"/>
    <w:rsid w:val="69182EF2"/>
    <w:rsid w:val="6944721C"/>
    <w:rsid w:val="69706488"/>
    <w:rsid w:val="69732AC2"/>
    <w:rsid w:val="697E12A1"/>
    <w:rsid w:val="69890729"/>
    <w:rsid w:val="69BB7AD9"/>
    <w:rsid w:val="69BD3D84"/>
    <w:rsid w:val="69C708EC"/>
    <w:rsid w:val="69D4032B"/>
    <w:rsid w:val="69F40B08"/>
    <w:rsid w:val="6A0969DC"/>
    <w:rsid w:val="6A0C0AB9"/>
    <w:rsid w:val="6A296C6C"/>
    <w:rsid w:val="6A2B557A"/>
    <w:rsid w:val="6A3A2807"/>
    <w:rsid w:val="6A4605AB"/>
    <w:rsid w:val="6A697416"/>
    <w:rsid w:val="6A6F2B0A"/>
    <w:rsid w:val="6A966664"/>
    <w:rsid w:val="6AA50BCB"/>
    <w:rsid w:val="6ACC63A9"/>
    <w:rsid w:val="6AE55854"/>
    <w:rsid w:val="6AEC1C2A"/>
    <w:rsid w:val="6AFC33A9"/>
    <w:rsid w:val="6B0B2581"/>
    <w:rsid w:val="6B2A3E17"/>
    <w:rsid w:val="6B3F4DFC"/>
    <w:rsid w:val="6B4C01F6"/>
    <w:rsid w:val="6B6D3942"/>
    <w:rsid w:val="6BAD7E92"/>
    <w:rsid w:val="6BB452D4"/>
    <w:rsid w:val="6BBA53F4"/>
    <w:rsid w:val="6BC25B36"/>
    <w:rsid w:val="6BDD4AC6"/>
    <w:rsid w:val="6BDD5973"/>
    <w:rsid w:val="6C121BE8"/>
    <w:rsid w:val="6C5E1016"/>
    <w:rsid w:val="6C802A17"/>
    <w:rsid w:val="6CCE7D57"/>
    <w:rsid w:val="6CE84DD3"/>
    <w:rsid w:val="6D304624"/>
    <w:rsid w:val="6D3C5789"/>
    <w:rsid w:val="6D462669"/>
    <w:rsid w:val="6DAF4D13"/>
    <w:rsid w:val="6DB5630C"/>
    <w:rsid w:val="6E1F1C03"/>
    <w:rsid w:val="6E204F3F"/>
    <w:rsid w:val="6E4843D6"/>
    <w:rsid w:val="6E6C688D"/>
    <w:rsid w:val="6E707155"/>
    <w:rsid w:val="6E9517A1"/>
    <w:rsid w:val="6E974074"/>
    <w:rsid w:val="6E980357"/>
    <w:rsid w:val="6EB43810"/>
    <w:rsid w:val="6EC77F7F"/>
    <w:rsid w:val="6EDC54F7"/>
    <w:rsid w:val="6F321717"/>
    <w:rsid w:val="6F611008"/>
    <w:rsid w:val="6F6D37DF"/>
    <w:rsid w:val="6F6E5BE9"/>
    <w:rsid w:val="6F737609"/>
    <w:rsid w:val="6F802CF5"/>
    <w:rsid w:val="6F8E53B8"/>
    <w:rsid w:val="6F964EEB"/>
    <w:rsid w:val="6F9824A4"/>
    <w:rsid w:val="6F992E2E"/>
    <w:rsid w:val="6FA354B2"/>
    <w:rsid w:val="6FD53081"/>
    <w:rsid w:val="6FF24A0F"/>
    <w:rsid w:val="703B738F"/>
    <w:rsid w:val="703C108F"/>
    <w:rsid w:val="70516E54"/>
    <w:rsid w:val="70602F41"/>
    <w:rsid w:val="7063016F"/>
    <w:rsid w:val="70695CB9"/>
    <w:rsid w:val="70837C58"/>
    <w:rsid w:val="70884784"/>
    <w:rsid w:val="70A26468"/>
    <w:rsid w:val="70B06E6D"/>
    <w:rsid w:val="70C135D6"/>
    <w:rsid w:val="712B215C"/>
    <w:rsid w:val="7131757B"/>
    <w:rsid w:val="71370AE0"/>
    <w:rsid w:val="713C6B6B"/>
    <w:rsid w:val="71491E5E"/>
    <w:rsid w:val="71601687"/>
    <w:rsid w:val="717B2D73"/>
    <w:rsid w:val="71881EDE"/>
    <w:rsid w:val="718B177B"/>
    <w:rsid w:val="718B2F21"/>
    <w:rsid w:val="718F5ACF"/>
    <w:rsid w:val="71902DB8"/>
    <w:rsid w:val="71A12534"/>
    <w:rsid w:val="71A23FEE"/>
    <w:rsid w:val="71A963EE"/>
    <w:rsid w:val="71CA4502"/>
    <w:rsid w:val="71D5286E"/>
    <w:rsid w:val="72220B02"/>
    <w:rsid w:val="723678FF"/>
    <w:rsid w:val="72454AB1"/>
    <w:rsid w:val="724B7A15"/>
    <w:rsid w:val="729801F3"/>
    <w:rsid w:val="72B21D2C"/>
    <w:rsid w:val="72C277DF"/>
    <w:rsid w:val="72D95C10"/>
    <w:rsid w:val="72F810C5"/>
    <w:rsid w:val="730A36A7"/>
    <w:rsid w:val="73166FE1"/>
    <w:rsid w:val="731A130E"/>
    <w:rsid w:val="732C0435"/>
    <w:rsid w:val="734746E1"/>
    <w:rsid w:val="73490B3E"/>
    <w:rsid w:val="734E6910"/>
    <w:rsid w:val="7362725A"/>
    <w:rsid w:val="73672FCA"/>
    <w:rsid w:val="73701882"/>
    <w:rsid w:val="737F367C"/>
    <w:rsid w:val="73844CF0"/>
    <w:rsid w:val="73E419CD"/>
    <w:rsid w:val="73E9734B"/>
    <w:rsid w:val="73EE75F3"/>
    <w:rsid w:val="73F265B7"/>
    <w:rsid w:val="73F74280"/>
    <w:rsid w:val="741602E7"/>
    <w:rsid w:val="741E44FC"/>
    <w:rsid w:val="7453111D"/>
    <w:rsid w:val="747A0843"/>
    <w:rsid w:val="74BF348C"/>
    <w:rsid w:val="74CB49ED"/>
    <w:rsid w:val="74D67383"/>
    <w:rsid w:val="74F12532"/>
    <w:rsid w:val="74F66B72"/>
    <w:rsid w:val="74FE174A"/>
    <w:rsid w:val="750F23C3"/>
    <w:rsid w:val="753C3741"/>
    <w:rsid w:val="75423BC9"/>
    <w:rsid w:val="758F1DF3"/>
    <w:rsid w:val="75930F6E"/>
    <w:rsid w:val="75A425F9"/>
    <w:rsid w:val="75B51A27"/>
    <w:rsid w:val="75B72DE7"/>
    <w:rsid w:val="76044EA5"/>
    <w:rsid w:val="76053822"/>
    <w:rsid w:val="761A30FE"/>
    <w:rsid w:val="763D6C8C"/>
    <w:rsid w:val="7675116D"/>
    <w:rsid w:val="76776300"/>
    <w:rsid w:val="76B07CD8"/>
    <w:rsid w:val="76BA5610"/>
    <w:rsid w:val="76CB3A06"/>
    <w:rsid w:val="76D2566B"/>
    <w:rsid w:val="770C4C1B"/>
    <w:rsid w:val="77B75124"/>
    <w:rsid w:val="77C939DE"/>
    <w:rsid w:val="77E261A6"/>
    <w:rsid w:val="77E83513"/>
    <w:rsid w:val="77EE0926"/>
    <w:rsid w:val="77F27E69"/>
    <w:rsid w:val="78074F17"/>
    <w:rsid w:val="781C76AF"/>
    <w:rsid w:val="78287B8B"/>
    <w:rsid w:val="78344FE1"/>
    <w:rsid w:val="78387685"/>
    <w:rsid w:val="785245E8"/>
    <w:rsid w:val="785C164B"/>
    <w:rsid w:val="786B4C1B"/>
    <w:rsid w:val="786D79BA"/>
    <w:rsid w:val="78792214"/>
    <w:rsid w:val="788A0BE7"/>
    <w:rsid w:val="78964D9B"/>
    <w:rsid w:val="78992B69"/>
    <w:rsid w:val="78CD05F3"/>
    <w:rsid w:val="78D2321C"/>
    <w:rsid w:val="78EB4257"/>
    <w:rsid w:val="78F73573"/>
    <w:rsid w:val="79233798"/>
    <w:rsid w:val="792F1932"/>
    <w:rsid w:val="793150D9"/>
    <w:rsid w:val="7952739F"/>
    <w:rsid w:val="79760876"/>
    <w:rsid w:val="79933949"/>
    <w:rsid w:val="79A2618D"/>
    <w:rsid w:val="79A84B4E"/>
    <w:rsid w:val="79C13D42"/>
    <w:rsid w:val="79F42D44"/>
    <w:rsid w:val="79F56837"/>
    <w:rsid w:val="7A0C2CCC"/>
    <w:rsid w:val="7A8746F6"/>
    <w:rsid w:val="7A9522C6"/>
    <w:rsid w:val="7AA441C4"/>
    <w:rsid w:val="7AB64236"/>
    <w:rsid w:val="7ABE38FC"/>
    <w:rsid w:val="7AD270DC"/>
    <w:rsid w:val="7AFA7AA7"/>
    <w:rsid w:val="7B0007C1"/>
    <w:rsid w:val="7B8E7BD0"/>
    <w:rsid w:val="7BA13C3E"/>
    <w:rsid w:val="7BA5136F"/>
    <w:rsid w:val="7BC20462"/>
    <w:rsid w:val="7BED17AA"/>
    <w:rsid w:val="7C0E58CF"/>
    <w:rsid w:val="7C350DCA"/>
    <w:rsid w:val="7C541783"/>
    <w:rsid w:val="7C5F665F"/>
    <w:rsid w:val="7C8C354A"/>
    <w:rsid w:val="7CAC672C"/>
    <w:rsid w:val="7D027787"/>
    <w:rsid w:val="7D153726"/>
    <w:rsid w:val="7D1F0A0A"/>
    <w:rsid w:val="7D230659"/>
    <w:rsid w:val="7D327769"/>
    <w:rsid w:val="7D34240A"/>
    <w:rsid w:val="7D4117DA"/>
    <w:rsid w:val="7D5847FC"/>
    <w:rsid w:val="7D6D5E55"/>
    <w:rsid w:val="7D7E2813"/>
    <w:rsid w:val="7DD94A04"/>
    <w:rsid w:val="7DEF5EB2"/>
    <w:rsid w:val="7DF46B76"/>
    <w:rsid w:val="7E20788C"/>
    <w:rsid w:val="7E373CD3"/>
    <w:rsid w:val="7E624997"/>
    <w:rsid w:val="7EAE119D"/>
    <w:rsid w:val="7EC153F4"/>
    <w:rsid w:val="7EDC0189"/>
    <w:rsid w:val="7EF0630D"/>
    <w:rsid w:val="7F334E84"/>
    <w:rsid w:val="7F756648"/>
    <w:rsid w:val="7F860449"/>
    <w:rsid w:val="7F86568E"/>
    <w:rsid w:val="7FB2151E"/>
    <w:rsid w:val="7FB30D16"/>
    <w:rsid w:val="7FC31082"/>
    <w:rsid w:val="7FDA1027"/>
    <w:rsid w:val="7FE660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7">
    <w:name w:val="页脚 Char"/>
    <w:link w:val="8"/>
    <w:qFormat/>
    <w:uiPriority w:val="99"/>
    <w:rPr>
      <w:sz w:val="18"/>
      <w:szCs w:val="18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2016-11-22T14:26:00Z</dcterms:created>
  <dc:creator>苏丙伦</dc:creator>
  <cp:lastModifiedBy>ly</cp:lastModifiedBy>
  <dcterms:modified xsi:type="dcterms:W3CDTF">2019-02-24T10:28:27Z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